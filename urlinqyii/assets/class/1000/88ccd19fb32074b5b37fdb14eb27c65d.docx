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alias w:val="Author"/>
        <w:tag w:val=""/>
        <w:id w:val="1246310863"/>
        <w:placeholder>
          <w:docPart w:val="A1ED1C78968C4772AF90CC2D6F58333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A2107" w:rsidRPr="00135119" w:rsidRDefault="00DB7F1E">
          <w:pPr>
            <w:pStyle w:val="Title"/>
            <w:rPr>
              <w:rFonts w:ascii="Arial" w:hAnsi="Arial" w:cs="Arial"/>
            </w:rPr>
          </w:pPr>
          <w:r w:rsidRPr="00135119">
            <w:rPr>
              <w:rFonts w:ascii="Arial" w:hAnsi="Arial" w:cs="Arial"/>
            </w:rPr>
            <w:t>Alexander Lopez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EA2107" w:rsidRPr="00135119" w:rsidTr="00EA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A2107" w:rsidRPr="00135119" w:rsidRDefault="00EA21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:rsidR="00EA2107" w:rsidRPr="00135119" w:rsidRDefault="00EA2107">
            <w:pPr>
              <w:rPr>
                <w:rFonts w:ascii="Times New Roman" w:hAnsi="Times New Roman" w:cs="Times New Roman"/>
              </w:rPr>
            </w:pPr>
          </w:p>
        </w:tc>
      </w:tr>
      <w:tr w:rsidR="00EA2107" w:rsidRPr="00135119" w:rsidTr="00EA2107">
        <w:tc>
          <w:tcPr>
            <w:tcW w:w="913" w:type="pct"/>
          </w:tcPr>
          <w:p w:rsidR="00EA2107" w:rsidRPr="00135119" w:rsidRDefault="00EA21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:rsidR="00EA2107" w:rsidRPr="00135119" w:rsidRDefault="0020141E" w:rsidP="0020141E">
            <w:pPr>
              <w:pStyle w:val="ContactInfo"/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>101 Johnson Street, Brooklyn, NY 11201</w:t>
            </w:r>
            <w:r w:rsidR="00DE3BB9" w:rsidRPr="00135119">
              <w:rPr>
                <w:rFonts w:ascii="Times New Roman" w:hAnsi="Times New Roman" w:cs="Times New Roman"/>
              </w:rPr>
              <w:t> </w:t>
            </w:r>
            <w:r w:rsidR="00DE3BB9" w:rsidRPr="00135119">
              <w:rPr>
                <w:rFonts w:ascii="Times New Roman" w:hAnsi="Times New Roman" w:cs="Times New Roman"/>
                <w:color w:val="A6A6A6" w:themeColor="background1" w:themeShade="A6"/>
              </w:rPr>
              <w:t>|</w:t>
            </w:r>
            <w:r w:rsidR="00DE3BB9" w:rsidRPr="00135119">
              <w:rPr>
                <w:rFonts w:ascii="Times New Roman" w:hAnsi="Times New Roman" w:cs="Times New Roman"/>
              </w:rPr>
              <w:t> </w:t>
            </w:r>
            <w:r w:rsidRPr="00135119">
              <w:rPr>
                <w:rFonts w:ascii="Times New Roman" w:hAnsi="Times New Roman" w:cs="Times New Roman"/>
              </w:rPr>
              <w:t>702-340-6923</w:t>
            </w:r>
            <w:r w:rsidR="00DE3BB9" w:rsidRPr="00135119">
              <w:rPr>
                <w:rFonts w:ascii="Times New Roman" w:hAnsi="Times New Roman" w:cs="Times New Roman"/>
              </w:rPr>
              <w:t> </w:t>
            </w:r>
            <w:r w:rsidR="00DE3BB9" w:rsidRPr="00135119">
              <w:rPr>
                <w:rFonts w:ascii="Times New Roman" w:hAnsi="Times New Roman" w:cs="Times New Roman"/>
                <w:color w:val="A6A6A6" w:themeColor="background1" w:themeShade="A6"/>
              </w:rPr>
              <w:t>|</w:t>
            </w:r>
            <w:r w:rsidRPr="00135119">
              <w:rPr>
                <w:rFonts w:ascii="Times New Roman" w:hAnsi="Times New Roman" w:cs="Times New Roman"/>
              </w:rPr>
              <w:t xml:space="preserve"> adroitcode@gmail.com</w:t>
            </w:r>
          </w:p>
        </w:tc>
      </w:tr>
    </w:tbl>
    <w:p w:rsidR="00EA2107" w:rsidRPr="00135119" w:rsidRDefault="00DB7F1E">
      <w:pPr>
        <w:pStyle w:val="SectionHeading"/>
        <w:rPr>
          <w:rFonts w:ascii="Arial" w:hAnsi="Arial" w:cs="Arial"/>
        </w:rPr>
      </w:pPr>
      <w:r w:rsidRPr="00135119">
        <w:rPr>
          <w:rFonts w:ascii="Arial" w:hAnsi="Arial" w:cs="Arial"/>
        </w:rPr>
        <w:t>Objective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EA2107" w:rsidRPr="00135119" w:rsidTr="00EA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A2107" w:rsidRPr="00135119" w:rsidRDefault="00EA21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:rsidR="00EA2107" w:rsidRPr="00135119" w:rsidRDefault="00EA2107">
            <w:pPr>
              <w:rPr>
                <w:rFonts w:ascii="Times New Roman" w:hAnsi="Times New Roman" w:cs="Times New Roman"/>
              </w:rPr>
            </w:pPr>
          </w:p>
        </w:tc>
      </w:tr>
      <w:tr w:rsidR="00EA2107" w:rsidRPr="00135119" w:rsidTr="00EA2107">
        <w:tc>
          <w:tcPr>
            <w:tcW w:w="913" w:type="pct"/>
          </w:tcPr>
          <w:p w:rsidR="00EA2107" w:rsidRPr="00135119" w:rsidRDefault="00EA21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:rsidR="00601D82" w:rsidRDefault="0020141E" w:rsidP="00C83394">
            <w:pPr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 xml:space="preserve">A high-level mechanical engineering position where </w:t>
            </w:r>
            <w:r w:rsidR="00C83394">
              <w:rPr>
                <w:rFonts w:ascii="Times New Roman" w:hAnsi="Times New Roman" w:cs="Times New Roman"/>
              </w:rPr>
              <w:t>innovation</w:t>
            </w:r>
            <w:r w:rsidRPr="00135119">
              <w:rPr>
                <w:rFonts w:ascii="Times New Roman" w:hAnsi="Times New Roman" w:cs="Times New Roman"/>
              </w:rPr>
              <w:t xml:space="preserve"> and </w:t>
            </w:r>
            <w:r w:rsidR="00C83394">
              <w:rPr>
                <w:rFonts w:ascii="Times New Roman" w:hAnsi="Times New Roman" w:cs="Times New Roman"/>
              </w:rPr>
              <w:t xml:space="preserve">cost effective design </w:t>
            </w:r>
          </w:p>
          <w:p w:rsidR="00EA2107" w:rsidRPr="00135119" w:rsidRDefault="00C83394" w:rsidP="00C833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necessary</w:t>
            </w:r>
          </w:p>
        </w:tc>
      </w:tr>
    </w:tbl>
    <w:p w:rsidR="00EA2107" w:rsidRPr="00135119" w:rsidRDefault="00A23DE1">
      <w:pPr>
        <w:pStyle w:val="SectionHeading"/>
        <w:rPr>
          <w:rFonts w:ascii="Arial" w:hAnsi="Arial" w:cs="Arial"/>
        </w:rPr>
      </w:pPr>
      <w:r w:rsidRPr="00135119">
        <w:rPr>
          <w:rFonts w:ascii="Arial" w:hAnsi="Arial" w:cs="Arial"/>
        </w:rP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EA2107" w:rsidRPr="00135119" w:rsidTr="00EA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A2107" w:rsidRPr="00135119" w:rsidRDefault="00EA21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:rsidR="00EA2107" w:rsidRPr="00135119" w:rsidRDefault="00EA2107">
            <w:pPr>
              <w:rPr>
                <w:rFonts w:ascii="Times New Roman" w:hAnsi="Times New Roman" w:cs="Times New Roman"/>
              </w:rPr>
            </w:pPr>
          </w:p>
        </w:tc>
      </w:tr>
      <w:tr w:rsidR="00EA2107" w:rsidRPr="00135119" w:rsidTr="00EA2107">
        <w:tc>
          <w:tcPr>
            <w:tcW w:w="913" w:type="pct"/>
          </w:tcPr>
          <w:p w:rsidR="00EA2107" w:rsidRPr="00135119" w:rsidRDefault="00EA21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:rsidR="00EA2107" w:rsidRPr="00135119" w:rsidRDefault="00EB142F">
            <w:pPr>
              <w:pStyle w:val="Subsection"/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>Programming Languages</w:t>
            </w:r>
          </w:p>
          <w:p w:rsidR="00EA2107" w:rsidRPr="00135119" w:rsidRDefault="00EB142F" w:rsidP="00EB142F">
            <w:pPr>
              <w:pStyle w:val="ListBullet"/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 xml:space="preserve">Java, </w:t>
            </w:r>
            <w:proofErr w:type="spellStart"/>
            <w:r w:rsidRPr="00135119">
              <w:rPr>
                <w:rFonts w:ascii="Times New Roman" w:hAnsi="Times New Roman" w:cs="Times New Roman"/>
              </w:rPr>
              <w:t>Javascript</w:t>
            </w:r>
            <w:proofErr w:type="spellEnd"/>
            <w:r w:rsidR="00135119" w:rsidRPr="00135119">
              <w:rPr>
                <w:rFonts w:ascii="Times New Roman" w:hAnsi="Times New Roman" w:cs="Times New Roman"/>
              </w:rPr>
              <w:t>/JQuery</w:t>
            </w:r>
            <w:r w:rsidRPr="00135119">
              <w:rPr>
                <w:rFonts w:ascii="Times New Roman" w:hAnsi="Times New Roman" w:cs="Times New Roman"/>
              </w:rPr>
              <w:t>, Python, PHP, HTML/CSS</w:t>
            </w:r>
          </w:p>
        </w:tc>
      </w:tr>
      <w:sdt>
        <w:sdtPr>
          <w:rPr>
            <w:rFonts w:ascii="Times New Roman" w:hAnsi="Times New Roman" w:cs="Times New Roman"/>
          </w:rPr>
          <w:id w:val="1857463929"/>
          <w15:repeatingSection/>
        </w:sdtPr>
        <w:sdtContent>
          <w:sdt>
            <w:sdtPr>
              <w:rPr>
                <w:rFonts w:ascii="Times New Roman" w:hAnsi="Times New Roman" w:cs="Times New Roman"/>
              </w:rPr>
              <w:id w:val="2011181661"/>
              <w:placeholder>
                <w:docPart w:val="75D52135D3ED415A8B2D0ABD38D8EE8B"/>
              </w:placeholder>
              <w15:repeatingSectionItem/>
            </w:sdtPr>
            <w:sdtEndPr/>
            <w:sdtContent>
              <w:tr w:rsidR="00EA2107" w:rsidRPr="00135119" w:rsidTr="00EA2107">
                <w:tc>
                  <w:tcPr>
                    <w:tcW w:w="913" w:type="pct"/>
                  </w:tcPr>
                  <w:p w:rsidR="00EA2107" w:rsidRPr="00135119" w:rsidRDefault="00EA2107">
                    <w:pPr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4087" w:type="pct"/>
                  </w:tcPr>
                  <w:p w:rsidR="00EA2107" w:rsidRPr="00135119" w:rsidRDefault="00135119">
                    <w:pPr>
                      <w:pStyle w:val="Subsection"/>
                      <w:rPr>
                        <w:rFonts w:ascii="Times New Roman" w:hAnsi="Times New Roman" w:cs="Times New Roman"/>
                      </w:rPr>
                    </w:pPr>
                    <w:r w:rsidRPr="00135119">
                      <w:rPr>
                        <w:rFonts w:ascii="Times New Roman" w:hAnsi="Times New Roman" w:cs="Times New Roman"/>
                      </w:rPr>
                      <w:t>Frameworks</w:t>
                    </w:r>
                  </w:p>
                  <w:p w:rsidR="00EA2107" w:rsidRPr="00135119" w:rsidRDefault="00EB142F" w:rsidP="00135119">
                    <w:pPr>
                      <w:pStyle w:val="ListBullet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135119">
                      <w:rPr>
                        <w:rFonts w:ascii="Times New Roman" w:hAnsi="Times New Roman" w:cs="Times New Roman"/>
                      </w:rPr>
                      <w:t>Django</w:t>
                    </w:r>
                    <w:proofErr w:type="spellEnd"/>
                    <w:r w:rsidRPr="00135119">
                      <w:rPr>
                        <w:rFonts w:ascii="Times New Roman" w:hAnsi="Times New Roman" w:cs="Times New Roman"/>
                      </w:rPr>
                      <w:t xml:space="preserve">, </w:t>
                    </w:r>
                    <w:proofErr w:type="spellStart"/>
                    <w:r w:rsidRPr="00135119">
                      <w:rPr>
                        <w:rFonts w:ascii="Times New Roman" w:hAnsi="Times New Roman" w:cs="Times New Roman"/>
                      </w:rPr>
                      <w:t>Yii</w:t>
                    </w:r>
                    <w:proofErr w:type="spellEnd"/>
                  </w:p>
                </w:tc>
              </w:tr>
            </w:sdtContent>
          </w:sdt>
          <w:sdt>
            <w:sdtPr>
              <w:rPr>
                <w:rFonts w:ascii="Times New Roman" w:hAnsi="Times New Roman" w:cs="Times New Roman"/>
              </w:rPr>
              <w:id w:val="707072613"/>
              <w:placeholder>
                <w:docPart w:val="F28ECCD57B8440748853AF7A7F3D3538"/>
              </w:placeholder>
              <w15:repeatingSectionItem/>
            </w:sdtPr>
            <w:sdtContent>
              <w:tr w:rsidR="00EB142F" w:rsidRPr="00135119" w:rsidTr="00EA2107">
                <w:tc>
                  <w:tcPr>
                    <w:tcW w:w="913" w:type="pct"/>
                  </w:tcPr>
                  <w:p w:rsidR="00EB142F" w:rsidRPr="00135119" w:rsidRDefault="00EB142F">
                    <w:pPr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4087" w:type="pct"/>
                  </w:tcPr>
                  <w:p w:rsidR="00EB142F" w:rsidRPr="00135119" w:rsidRDefault="00135119">
                    <w:pPr>
                      <w:pStyle w:val="Subsection"/>
                      <w:rPr>
                        <w:rFonts w:ascii="Times New Roman" w:hAnsi="Times New Roman" w:cs="Times New Roman"/>
                      </w:rPr>
                    </w:pPr>
                    <w:r w:rsidRPr="00135119">
                      <w:rPr>
                        <w:rFonts w:ascii="Times New Roman" w:hAnsi="Times New Roman" w:cs="Times New Roman"/>
                      </w:rPr>
                      <w:t>Code Tools</w:t>
                    </w:r>
                  </w:p>
                  <w:p w:rsidR="00EB142F" w:rsidRPr="00135119" w:rsidRDefault="00135119" w:rsidP="00EB142F">
                    <w:pPr>
                      <w:pStyle w:val="ListBullet"/>
                      <w:rPr>
                        <w:rFonts w:ascii="Times New Roman" w:hAnsi="Times New Roman" w:cs="Times New Roman"/>
                      </w:rPr>
                    </w:pPr>
                    <w:r w:rsidRPr="00135119">
                      <w:rPr>
                        <w:rFonts w:ascii="Times New Roman" w:hAnsi="Times New Roman" w:cs="Times New Roman"/>
                      </w:rPr>
                      <w:t>Apache, Stanford NLP, Android SDK</w:t>
                    </w:r>
                  </w:p>
                </w:tc>
              </w:tr>
            </w:sdtContent>
          </w:sdt>
        </w:sdtContent>
      </w:sdt>
    </w:tbl>
    <w:p w:rsidR="00EA2107" w:rsidRPr="00135119" w:rsidRDefault="00DE3BB9">
      <w:pPr>
        <w:pStyle w:val="SectionHeading"/>
        <w:rPr>
          <w:rFonts w:ascii="Arial" w:hAnsi="Arial" w:cs="Arial"/>
        </w:rPr>
      </w:pPr>
      <w:r w:rsidRPr="00135119">
        <w:rPr>
          <w:rFonts w:ascii="Arial" w:hAnsi="Arial" w:cs="Arial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EA2107" w:rsidRPr="00135119" w:rsidTr="00EA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A2107" w:rsidRPr="00135119" w:rsidRDefault="00EA210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:rsidR="00EA2107" w:rsidRPr="00135119" w:rsidRDefault="00EA210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A2107" w:rsidRPr="00135119" w:rsidTr="00EA2107">
        <w:tc>
          <w:tcPr>
            <w:tcW w:w="913" w:type="pct"/>
          </w:tcPr>
          <w:p w:rsidR="00EA2107" w:rsidRPr="00135119" w:rsidRDefault="00EB142F" w:rsidP="00EB142F">
            <w:pPr>
              <w:pStyle w:val="Date"/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4087" w:type="pct"/>
          </w:tcPr>
          <w:p w:rsidR="00EA2107" w:rsidRPr="00135119" w:rsidRDefault="00EB142F">
            <w:pPr>
              <w:pStyle w:val="Subsection"/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>Lead Backend Developer</w:t>
            </w:r>
            <w:r w:rsidR="00DE3BB9" w:rsidRPr="00135119">
              <w:rPr>
                <w:rFonts w:ascii="Times New Roman" w:hAnsi="Times New Roman" w:cs="Times New Roman"/>
              </w:rPr>
              <w:t>,  </w:t>
            </w:r>
            <w:proofErr w:type="spellStart"/>
            <w:r w:rsidRPr="00135119">
              <w:rPr>
                <w:rStyle w:val="Emphasis"/>
                <w:rFonts w:ascii="Times New Roman" w:hAnsi="Times New Roman" w:cs="Times New Roman"/>
              </w:rPr>
              <w:t>Urlinq</w:t>
            </w:r>
            <w:proofErr w:type="spellEnd"/>
          </w:p>
          <w:p w:rsidR="00EA2107" w:rsidRPr="00135119" w:rsidRDefault="00EB142F" w:rsidP="00EB142F">
            <w:pPr>
              <w:pStyle w:val="ListBullet"/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 xml:space="preserve">Leading team of six engineers in the development of website and mobile application API using PHP and the </w:t>
            </w:r>
            <w:proofErr w:type="spellStart"/>
            <w:r w:rsidRPr="00135119">
              <w:rPr>
                <w:rFonts w:ascii="Times New Roman" w:hAnsi="Times New Roman" w:cs="Times New Roman"/>
              </w:rPr>
              <w:t>Yii</w:t>
            </w:r>
            <w:bookmarkStart w:id="0" w:name="_GoBack"/>
            <w:bookmarkEnd w:id="0"/>
            <w:proofErr w:type="spellEnd"/>
            <w:r w:rsidRPr="00135119">
              <w:rPr>
                <w:rFonts w:ascii="Times New Roman" w:hAnsi="Times New Roman" w:cs="Times New Roman"/>
              </w:rPr>
              <w:t xml:space="preserve"> framework</w:t>
            </w:r>
          </w:p>
          <w:p w:rsidR="00135119" w:rsidRPr="00135119" w:rsidRDefault="00135119" w:rsidP="00135119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Times New Roman" w:hAnsi="Times New Roman" w:cs="Times New Roman"/>
              </w:rPr>
            </w:pPr>
          </w:p>
        </w:tc>
      </w:tr>
    </w:tbl>
    <w:p w:rsidR="00EB142F" w:rsidRPr="00135119" w:rsidRDefault="00EB142F" w:rsidP="00EB142F">
      <w:pPr>
        <w:pStyle w:val="SectionHeading"/>
        <w:rPr>
          <w:rFonts w:ascii="Arial" w:hAnsi="Arial" w:cs="Arial"/>
        </w:rPr>
      </w:pPr>
      <w:r w:rsidRPr="00135119">
        <w:rPr>
          <w:rFonts w:ascii="Arial" w:hAnsi="Arial" w:cs="Arial"/>
        </w:rPr>
        <w:t>ACHIEVEMENTS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EB142F" w:rsidRPr="00135119" w:rsidTr="009C2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B142F" w:rsidRPr="00135119" w:rsidRDefault="00EB142F" w:rsidP="009C2B3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:rsidR="00EB142F" w:rsidRPr="00135119" w:rsidRDefault="00EB142F" w:rsidP="009C2B3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B142F" w:rsidRPr="00135119" w:rsidTr="009C2B33">
        <w:tc>
          <w:tcPr>
            <w:tcW w:w="913" w:type="pct"/>
          </w:tcPr>
          <w:p w:rsidR="00EB142F" w:rsidRPr="00135119" w:rsidRDefault="00EB142F" w:rsidP="00EB142F">
            <w:pPr>
              <w:pStyle w:val="Date"/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>201</w:t>
            </w:r>
            <w:r w:rsidRPr="001351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87" w:type="pct"/>
          </w:tcPr>
          <w:p w:rsidR="00EB142F" w:rsidRPr="00135119" w:rsidRDefault="00EB142F" w:rsidP="009C2B33">
            <w:pPr>
              <w:pStyle w:val="Subsection"/>
              <w:rPr>
                <w:rFonts w:ascii="Times New Roman" w:hAnsi="Times New Roman" w:cs="Times New Roman"/>
              </w:rPr>
            </w:pPr>
            <w:proofErr w:type="spellStart"/>
            <w:r w:rsidRPr="00135119">
              <w:rPr>
                <w:rFonts w:ascii="Times New Roman" w:hAnsi="Times New Roman" w:cs="Times New Roman"/>
              </w:rPr>
              <w:t>Atech</w:t>
            </w:r>
            <w:proofErr w:type="spellEnd"/>
            <w:r w:rsidRPr="00135119">
              <w:rPr>
                <w:rFonts w:ascii="Times New Roman" w:hAnsi="Times New Roman" w:cs="Times New Roman"/>
              </w:rPr>
              <w:t xml:space="preserve"> Programming Day Award</w:t>
            </w:r>
          </w:p>
          <w:p w:rsidR="00EB142F" w:rsidRPr="00135119" w:rsidRDefault="00EB142F" w:rsidP="009C2B33">
            <w:pPr>
              <w:pStyle w:val="ListBullet"/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>Created 2D level creator and player that allowed for the exporting of a 2D world into a text file or java class format</w:t>
            </w:r>
          </w:p>
        </w:tc>
      </w:tr>
    </w:tbl>
    <w:p w:rsidR="00EB142F" w:rsidRPr="00135119" w:rsidRDefault="00135119" w:rsidP="00135119">
      <w:pPr>
        <w:pStyle w:val="SectionHeading"/>
        <w:tabs>
          <w:tab w:val="left" w:pos="1521"/>
        </w:tabs>
        <w:rPr>
          <w:rFonts w:ascii="Times New Roman" w:hAnsi="Times New Roman" w:cs="Times New Roman"/>
        </w:rPr>
      </w:pPr>
      <w:r w:rsidRPr="00135119">
        <w:rPr>
          <w:rFonts w:ascii="Times New Roman" w:hAnsi="Times New Roman" w:cs="Times New Roman"/>
        </w:rPr>
        <w:tab/>
      </w:r>
    </w:p>
    <w:p w:rsidR="00EA2107" w:rsidRPr="00135119" w:rsidRDefault="00A23DE1">
      <w:pPr>
        <w:pStyle w:val="SectionHeading"/>
        <w:rPr>
          <w:rFonts w:ascii="Arial" w:hAnsi="Arial" w:cs="Arial"/>
        </w:rPr>
      </w:pPr>
      <w:r w:rsidRPr="00135119">
        <w:rPr>
          <w:rFonts w:ascii="Arial" w:hAnsi="Arial" w:cs="Arial"/>
        </w:rP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EA2107" w:rsidRPr="00135119" w:rsidTr="00EA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EA2107" w:rsidRPr="00135119" w:rsidRDefault="00EA210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:rsidR="00EA2107" w:rsidRPr="00135119" w:rsidRDefault="00EA2107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A2107" w:rsidRPr="00135119" w:rsidTr="00EA2107">
        <w:tc>
          <w:tcPr>
            <w:tcW w:w="913" w:type="pct"/>
          </w:tcPr>
          <w:p w:rsidR="00EA2107" w:rsidRPr="00135119" w:rsidRDefault="00135119" w:rsidP="00135119">
            <w:pPr>
              <w:pStyle w:val="Date"/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>2014-2018</w:t>
            </w:r>
          </w:p>
        </w:tc>
        <w:tc>
          <w:tcPr>
            <w:tcW w:w="4087" w:type="pct"/>
          </w:tcPr>
          <w:p w:rsidR="00EA2107" w:rsidRPr="00135119" w:rsidRDefault="00135119" w:rsidP="00135119">
            <w:pPr>
              <w:pStyle w:val="Subsection"/>
              <w:rPr>
                <w:rFonts w:ascii="Times New Roman" w:hAnsi="Times New Roman" w:cs="Times New Roman"/>
              </w:rPr>
            </w:pPr>
            <w:r w:rsidRPr="00135119">
              <w:rPr>
                <w:rFonts w:ascii="Times New Roman" w:hAnsi="Times New Roman" w:cs="Times New Roman"/>
              </w:rPr>
              <w:t>Bachelor’s Degree in Computer Science</w:t>
            </w:r>
            <w:r w:rsidR="00DE3BB9" w:rsidRPr="00135119">
              <w:rPr>
                <w:rFonts w:ascii="Times New Roman" w:hAnsi="Times New Roman" w:cs="Times New Roman"/>
              </w:rPr>
              <w:t>,  </w:t>
            </w:r>
            <w:r w:rsidRPr="00135119">
              <w:rPr>
                <w:rStyle w:val="Emphasis"/>
                <w:rFonts w:ascii="Times New Roman" w:hAnsi="Times New Roman" w:cs="Times New Roman"/>
              </w:rPr>
              <w:t>NYU Polytechnic School of Engineering</w:t>
            </w:r>
          </w:p>
        </w:tc>
      </w:tr>
    </w:tbl>
    <w:p w:rsidR="00DB7F1E" w:rsidRPr="00135119" w:rsidRDefault="00DB7F1E">
      <w:pPr>
        <w:rPr>
          <w:rFonts w:ascii="Times New Roman" w:hAnsi="Times New Roman" w:cs="Times New Roman"/>
        </w:rPr>
      </w:pPr>
    </w:p>
    <w:sectPr w:rsidR="00DB7F1E" w:rsidRPr="00135119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BB9" w:rsidRDefault="00DE3BB9">
      <w:pPr>
        <w:spacing w:after="0"/>
      </w:pPr>
      <w:r>
        <w:separator/>
      </w:r>
    </w:p>
    <w:p w:rsidR="00DE3BB9" w:rsidRDefault="00DE3BB9"/>
  </w:endnote>
  <w:endnote w:type="continuationSeparator" w:id="0">
    <w:p w:rsidR="00DE3BB9" w:rsidRDefault="00DE3BB9">
      <w:pPr>
        <w:spacing w:after="0"/>
      </w:pPr>
      <w:r>
        <w:continuationSeparator/>
      </w:r>
    </w:p>
    <w:p w:rsidR="00DE3BB9" w:rsidRDefault="00DE3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107" w:rsidRDefault="00DE3BB9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01D8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BB9" w:rsidRDefault="00DE3BB9">
      <w:pPr>
        <w:spacing w:after="0"/>
      </w:pPr>
      <w:r>
        <w:separator/>
      </w:r>
    </w:p>
    <w:p w:rsidR="00DE3BB9" w:rsidRDefault="00DE3BB9"/>
  </w:footnote>
  <w:footnote w:type="continuationSeparator" w:id="0">
    <w:p w:rsidR="00DE3BB9" w:rsidRDefault="00DE3BB9">
      <w:pPr>
        <w:spacing w:after="0"/>
      </w:pPr>
      <w:r>
        <w:continuationSeparator/>
      </w:r>
    </w:p>
    <w:p w:rsidR="00DE3BB9" w:rsidRDefault="00DE3BB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1E"/>
    <w:rsid w:val="00135119"/>
    <w:rsid w:val="0020141E"/>
    <w:rsid w:val="00601D82"/>
    <w:rsid w:val="00A23DE1"/>
    <w:rsid w:val="00A75A92"/>
    <w:rsid w:val="00C83394"/>
    <w:rsid w:val="00DB7F1E"/>
    <w:rsid w:val="00DE3BB9"/>
    <w:rsid w:val="00DE6FC9"/>
    <w:rsid w:val="00EA2107"/>
    <w:rsid w:val="00EB142F"/>
    <w:rsid w:val="00FB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949AB-7E6B-4A6B-8EE6-D510A123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ED1C78968C4772AF90CC2D6F58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79351-357C-4B75-9C05-6FEF01E9008A}"/>
      </w:docPartPr>
      <w:docPartBody>
        <w:p w:rsidR="00000000" w:rsidRDefault="000E03D5">
          <w:pPr>
            <w:pStyle w:val="A1ED1C78968C4772AF90CC2D6F583336"/>
          </w:pPr>
          <w:r>
            <w:t>[Your Name]</w:t>
          </w:r>
        </w:p>
      </w:docPartBody>
    </w:docPart>
    <w:docPart>
      <w:docPartPr>
        <w:name w:val="75D52135D3ED415A8B2D0ABD38D8E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1606-B1B1-41D7-B975-8D7A60027AB1}"/>
      </w:docPartPr>
      <w:docPartBody>
        <w:p w:rsidR="00000000" w:rsidRDefault="000E03D5">
          <w:pPr>
            <w:pStyle w:val="75D52135D3ED415A8B2D0ABD38D8EE8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8ECCD57B8440748853AF7A7F3D3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43570-9FE9-419E-8707-04DD5BA1E286}"/>
      </w:docPartPr>
      <w:docPartBody>
        <w:p w:rsidR="00000000" w:rsidRDefault="00D85F7F" w:rsidP="00D85F7F">
          <w:pPr>
            <w:pStyle w:val="F28ECCD57B8440748853AF7A7F3D353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7F"/>
    <w:rsid w:val="000E03D5"/>
    <w:rsid w:val="00D8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ED1C78968C4772AF90CC2D6F583336">
    <w:name w:val="A1ED1C78968C4772AF90CC2D6F583336"/>
  </w:style>
  <w:style w:type="paragraph" w:customStyle="1" w:styleId="D24342DD67704A53AC6DC4428381FC31">
    <w:name w:val="D24342DD67704A53AC6DC4428381FC31"/>
  </w:style>
  <w:style w:type="paragraph" w:customStyle="1" w:styleId="3311BD4F0CF14E16A2D02E739961AC40">
    <w:name w:val="3311BD4F0CF14E16A2D02E739961AC40"/>
  </w:style>
  <w:style w:type="paragraph" w:customStyle="1" w:styleId="78DA98341882436C9538A36104D95847">
    <w:name w:val="78DA98341882436C9538A36104D95847"/>
  </w:style>
  <w:style w:type="paragraph" w:customStyle="1" w:styleId="039CD808539742D283A751168ED220C1">
    <w:name w:val="039CD808539742D283A751168ED220C1"/>
  </w:style>
  <w:style w:type="paragraph" w:customStyle="1" w:styleId="A2C5A5BE8E2C4450985F6FDCC4C4A432">
    <w:name w:val="A2C5A5BE8E2C4450985F6FDCC4C4A432"/>
  </w:style>
  <w:style w:type="character" w:styleId="PlaceholderText">
    <w:name w:val="Placeholder Text"/>
    <w:basedOn w:val="DefaultParagraphFont"/>
    <w:uiPriority w:val="99"/>
    <w:semiHidden/>
    <w:rsid w:val="00D85F7F"/>
    <w:rPr>
      <w:color w:val="808080"/>
    </w:rPr>
  </w:style>
  <w:style w:type="paragraph" w:customStyle="1" w:styleId="75D52135D3ED415A8B2D0ABD38D8EE8B">
    <w:name w:val="75D52135D3ED415A8B2D0ABD38D8EE8B"/>
  </w:style>
  <w:style w:type="paragraph" w:customStyle="1" w:styleId="153080F3D88F434B8E5AE72361BEDFCD">
    <w:name w:val="153080F3D88F434B8E5AE72361BEDFCD"/>
  </w:style>
  <w:style w:type="paragraph" w:customStyle="1" w:styleId="B78D48CBBA8A4079BC33D0648305270F">
    <w:name w:val="B78D48CBBA8A4079BC33D0648305270F"/>
  </w:style>
  <w:style w:type="paragraph" w:customStyle="1" w:styleId="1117FB76DBA043E3949349691965D1BB">
    <w:name w:val="1117FB76DBA043E3949349691965D1BB"/>
  </w:style>
  <w:style w:type="character" w:styleId="Emphasis">
    <w:name w:val="Emphasis"/>
    <w:basedOn w:val="DefaultParagraphFont"/>
    <w:uiPriority w:val="2"/>
    <w:unhideWhenUsed/>
    <w:qFormat/>
    <w:rsid w:val="00D85F7F"/>
    <w:rPr>
      <w:i/>
      <w:iCs/>
      <w:color w:val="404040" w:themeColor="text1" w:themeTint="BF"/>
    </w:rPr>
  </w:style>
  <w:style w:type="paragraph" w:customStyle="1" w:styleId="53370E53A6504C638D29A46E272CCD6F">
    <w:name w:val="53370E53A6504C638D29A46E272CCD6F"/>
  </w:style>
  <w:style w:type="paragraph" w:customStyle="1" w:styleId="9943DD73E9C74CDFA8AE694EA38E078E">
    <w:name w:val="9943DD73E9C74CDFA8AE694EA38E078E"/>
  </w:style>
  <w:style w:type="paragraph" w:customStyle="1" w:styleId="E7B8FB11C8D34508BF3A737C9EAF3D52">
    <w:name w:val="E7B8FB11C8D34508BF3A737C9EAF3D52"/>
  </w:style>
  <w:style w:type="paragraph" w:customStyle="1" w:styleId="2A7962D1378F4A3FBCE71E98D954F62A">
    <w:name w:val="2A7962D1378F4A3FBCE71E98D954F62A"/>
  </w:style>
  <w:style w:type="paragraph" w:customStyle="1" w:styleId="DCA5C5A08A064F51BD2374D7FAA06A3A">
    <w:name w:val="DCA5C5A08A064F51BD2374D7FAA06A3A"/>
    <w:rsid w:val="00D85F7F"/>
  </w:style>
  <w:style w:type="paragraph" w:customStyle="1" w:styleId="F974C98FF1834CF79D20D980DD85A91C">
    <w:name w:val="F974C98FF1834CF79D20D980DD85A91C"/>
    <w:rsid w:val="00D85F7F"/>
  </w:style>
  <w:style w:type="paragraph" w:customStyle="1" w:styleId="586E2293ABFD4C3E977B08BBEB2322E8">
    <w:name w:val="586E2293ABFD4C3E977B08BBEB2322E8"/>
    <w:rsid w:val="00D85F7F"/>
  </w:style>
  <w:style w:type="paragraph" w:customStyle="1" w:styleId="7EF548B79A484CD8B6125D179FD76550">
    <w:name w:val="7EF548B79A484CD8B6125D179FD76550"/>
    <w:rsid w:val="00D85F7F"/>
  </w:style>
  <w:style w:type="paragraph" w:customStyle="1" w:styleId="B233A00538EB40EF93219C7E5FA26C56">
    <w:name w:val="B233A00538EB40EF93219C7E5FA26C56"/>
    <w:rsid w:val="00D85F7F"/>
  </w:style>
  <w:style w:type="paragraph" w:customStyle="1" w:styleId="1B1CF6355D0B457896BDF3D0172C716E">
    <w:name w:val="1B1CF6355D0B457896BDF3D0172C716E"/>
    <w:rsid w:val="00D85F7F"/>
  </w:style>
  <w:style w:type="paragraph" w:customStyle="1" w:styleId="AD8CC6ECDC3946E2B11FD8B662ABD342">
    <w:name w:val="AD8CC6ECDC3946E2B11FD8B662ABD342"/>
    <w:rsid w:val="00D85F7F"/>
  </w:style>
  <w:style w:type="paragraph" w:customStyle="1" w:styleId="4B5D7324149E4F1E89C86DEC8D785641">
    <w:name w:val="4B5D7324149E4F1E89C86DEC8D785641"/>
    <w:rsid w:val="00D85F7F"/>
  </w:style>
  <w:style w:type="paragraph" w:customStyle="1" w:styleId="944276B8DA5B4D63A7D16B9585A88238">
    <w:name w:val="944276B8DA5B4D63A7D16B9585A88238"/>
    <w:rsid w:val="00D85F7F"/>
  </w:style>
  <w:style w:type="paragraph" w:customStyle="1" w:styleId="61CB790D26B94AAA8ACB8F7618C61A1A">
    <w:name w:val="61CB790D26B94AAA8ACB8F7618C61A1A"/>
    <w:rsid w:val="00D85F7F"/>
  </w:style>
  <w:style w:type="paragraph" w:customStyle="1" w:styleId="05943E291F6D4945A16D5F4F773711C8">
    <w:name w:val="05943E291F6D4945A16D5F4F773711C8"/>
    <w:rsid w:val="00D85F7F"/>
  </w:style>
  <w:style w:type="paragraph" w:customStyle="1" w:styleId="FD25E278DB3D4408BAD5030D970A1543">
    <w:name w:val="FD25E278DB3D4408BAD5030D970A1543"/>
    <w:rsid w:val="00D85F7F"/>
  </w:style>
  <w:style w:type="paragraph" w:customStyle="1" w:styleId="F28ECCD57B8440748853AF7A7F3D3538">
    <w:name w:val="F28ECCD57B8440748853AF7A7F3D3538"/>
    <w:rsid w:val="00D85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66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Lopez</dc:creator>
  <cp:keywords/>
  <cp:lastModifiedBy>Alex Lopez</cp:lastModifiedBy>
  <cp:revision>7</cp:revision>
  <dcterms:created xsi:type="dcterms:W3CDTF">2014-12-01T03:48:00Z</dcterms:created>
  <dcterms:modified xsi:type="dcterms:W3CDTF">2014-12-01T04:54:00Z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